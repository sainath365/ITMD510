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32E8D" w14:textId="7AE1495B" w:rsidR="00B27477" w:rsidRDefault="00B13871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 xml:space="preserve">Week 1 </w:t>
      </w:r>
      <w:r w:rsidR="008C6D54" w:rsidRPr="00B13871">
        <w:rPr>
          <w:b/>
          <w:bCs/>
          <w:color w:val="000000"/>
          <w:sz w:val="22"/>
          <w:szCs w:val="22"/>
          <w:u w:val="single"/>
        </w:rPr>
        <w:t>Java Review</w:t>
      </w:r>
    </w:p>
    <w:p w14:paraId="334DC119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48F5A8CF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1359E70B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B013C4D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97355B9" w14:textId="77777777" w:rsidR="008C6D54" w:rsidRPr="00B27477" w:rsidRDefault="008C6D54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>True/False</w:t>
      </w:r>
    </w:p>
    <w:p w14:paraId="58AC8EDF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6EF1D3CE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E577B06" w14:textId="1EBC0B54" w:rsidR="008C6D54" w:rsidRDefault="005E7E9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>The first step to the problem-solving process is to implement the algorithm in a programming language, such as Java, and verify that the algorithm works.</w:t>
      </w:r>
    </w:p>
    <w:p w14:paraId="0D177252" w14:textId="77777777" w:rsidR="008C6D54" w:rsidRPr="00B13871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D8EE884" w14:textId="300E1DC0" w:rsidR="008C6D54" w:rsidRDefault="008C6D54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5E7E99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The symbol </w:t>
      </w:r>
      <w:r>
        <w:rPr>
          <w:rFonts w:ascii="Courier New" w:hAnsi="Courier New" w:cs="Courier New"/>
          <w:color w:val="000000"/>
          <w:sz w:val="22"/>
          <w:szCs w:val="22"/>
        </w:rPr>
        <w:t>'5'</w:t>
      </w:r>
      <w:r>
        <w:rPr>
          <w:color w:val="000000"/>
          <w:sz w:val="22"/>
          <w:szCs w:val="22"/>
        </w:rPr>
        <w:t xml:space="preserve"> does not belong to the </w:t>
      </w:r>
      <w:r>
        <w:rPr>
          <w:rFonts w:ascii="Courier New" w:hAnsi="Courier New" w:cs="Courier New"/>
          <w:color w:val="000000"/>
          <w:sz w:val="22"/>
          <w:szCs w:val="22"/>
        </w:rPr>
        <w:t>char</w:t>
      </w:r>
      <w:r>
        <w:rPr>
          <w:color w:val="000000"/>
          <w:sz w:val="22"/>
          <w:szCs w:val="22"/>
        </w:rPr>
        <w:t xml:space="preserve"> data type because </w:t>
      </w:r>
      <w:r>
        <w:rPr>
          <w:rFonts w:ascii="Courier New" w:hAnsi="Courier New" w:cs="Courier New"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is a digit.</w:t>
      </w:r>
    </w:p>
    <w:p w14:paraId="77EA8C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C2743F2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96687C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D74010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657A58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B7548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D754731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739014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0F3293C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B81A2DB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751B760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54F4B59D" w14:textId="77777777" w:rsidR="00B13871" w:rsidRP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4E7AF688" w14:textId="123E7095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  <w:r>
        <w:rPr>
          <w:color w:val="231F20"/>
          <w:sz w:val="22"/>
          <w:szCs w:val="22"/>
        </w:rPr>
        <w:t xml:space="preserve">If </w:t>
      </w:r>
      <w:r>
        <w:rPr>
          <w:rFonts w:ascii="Courier New" w:hAnsi="Courier New" w:cs="Courier New"/>
          <w:color w:val="231F20"/>
          <w:sz w:val="22"/>
          <w:szCs w:val="22"/>
        </w:rPr>
        <w:t>++x</w:t>
      </w:r>
      <w:r>
        <w:rPr>
          <w:color w:val="231F20"/>
          <w:sz w:val="22"/>
          <w:szCs w:val="22"/>
        </w:rPr>
        <w:t xml:space="preserve"> is used in an expression, first the expression is evaluated, and then the value of </w:t>
      </w:r>
      <w:r>
        <w:rPr>
          <w:rFonts w:ascii="Courier New" w:hAnsi="Courier New" w:cs="Courier New"/>
          <w:color w:val="231F20"/>
          <w:sz w:val="22"/>
          <w:szCs w:val="22"/>
        </w:rPr>
        <w:t>x</w:t>
      </w:r>
      <w:r>
        <w:rPr>
          <w:color w:val="231F20"/>
          <w:sz w:val="22"/>
          <w:szCs w:val="22"/>
        </w:rPr>
        <w:t xml:space="preserve"> is incremented by 1.</w:t>
      </w:r>
    </w:p>
    <w:p w14:paraId="5E508C6E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3284DAC" w14:textId="264FBEF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In Java,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!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&amp;&amp;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||</w:t>
      </w:r>
      <w:r>
        <w:rPr>
          <w:color w:val="000000"/>
          <w:sz w:val="22"/>
          <w:szCs w:val="22"/>
        </w:rPr>
        <w:t xml:space="preserve"> are called logical operators.</w:t>
      </w:r>
    </w:p>
    <w:p w14:paraId="4C38A709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346CDF29" w14:textId="151361B4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Suppose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logical expressions. The logical expression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&amp;&amp; Q </w:t>
      </w:r>
      <w:r>
        <w:rPr>
          <w:color w:val="000000"/>
          <w:sz w:val="22"/>
          <w:szCs w:val="22"/>
        </w:rPr>
        <w:t>is false if both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false.</w:t>
      </w:r>
    </w:p>
    <w:p w14:paraId="4FB9E80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2A076754" w14:textId="0103EE66" w:rsidR="008C6D54" w:rsidRDefault="006E4C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6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 xml:space="preserve">The output of the Java code, assuming that all variables are properly declared, is </w:t>
      </w:r>
      <w:r w:rsidR="008C6D54">
        <w:rPr>
          <w:rFonts w:ascii="Courier New" w:hAnsi="Courier New" w:cs="Courier New"/>
          <w:color w:val="000000"/>
          <w:sz w:val="22"/>
          <w:szCs w:val="22"/>
        </w:rPr>
        <w:t>32</w:t>
      </w:r>
      <w:r w:rsidR="008C6D54">
        <w:rPr>
          <w:color w:val="000000"/>
          <w:sz w:val="22"/>
          <w:szCs w:val="22"/>
        </w:rPr>
        <w:t>.</w:t>
      </w:r>
    </w:p>
    <w:p w14:paraId="7913D4FC" w14:textId="77777777" w:rsidR="008C6D54" w:rsidRPr="000213E6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10"/>
          <w:szCs w:val="22"/>
        </w:rPr>
      </w:pPr>
    </w:p>
    <w:p w14:paraId="08DEAEBA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num = 10;</w:t>
      </w:r>
    </w:p>
    <w:p w14:paraId="61E1CDB1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while (num &lt;= 32)</w:t>
      </w:r>
    </w:p>
    <w:p w14:paraId="2E9CDB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ab/>
        <w:t>num = num + 5;</w:t>
      </w:r>
    </w:p>
    <w:p w14:paraId="528AE88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"/>
          <w:szCs w:val="2"/>
        </w:rPr>
      </w:pPr>
      <w:r>
        <w:rPr>
          <w:rFonts w:ascii="Courier New" w:hAnsi="Courier New" w:cs="Courier New"/>
          <w:color w:val="000000"/>
          <w:sz w:val="22"/>
          <w:szCs w:val="22"/>
        </w:rPr>
        <w:t>System.out.println(num);</w:t>
      </w:r>
    </w:p>
    <w:p w14:paraId="2E4C40A0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3E57FC70" w14:textId="5D8B9F1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constructor has no type and is therefore a </w:t>
      </w:r>
      <w:r>
        <w:rPr>
          <w:rFonts w:ascii="Courier New" w:hAnsi="Courier New" w:cs="Courier New"/>
          <w:color w:val="000000"/>
          <w:sz w:val="22"/>
          <w:szCs w:val="22"/>
        </w:rPr>
        <w:t>void</w:t>
      </w:r>
      <w:r>
        <w:rPr>
          <w:color w:val="000000"/>
          <w:sz w:val="22"/>
          <w:szCs w:val="22"/>
        </w:rPr>
        <w:t xml:space="preserve"> method.</w:t>
      </w:r>
    </w:p>
    <w:p w14:paraId="507C3083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475DEF40" w14:textId="06658F0B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Given the declaration</w:t>
      </w:r>
    </w:p>
    <w:p w14:paraId="79B04609" w14:textId="77777777" w:rsidR="008C6D54" w:rsidRPr="003564E3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0"/>
          <w:szCs w:val="22"/>
        </w:rPr>
      </w:pPr>
    </w:p>
    <w:p w14:paraId="7A7BB4A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double[] numList = new double[20];</w:t>
      </w:r>
    </w:p>
    <w:p w14:paraId="76CEBF1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7485AD65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statement</w:t>
      </w:r>
    </w:p>
    <w:p w14:paraId="4759E6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5ED9F7B3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numList[12] = numList[5] + numList[7];</w:t>
      </w:r>
    </w:p>
    <w:p w14:paraId="6B007C78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CB3FDC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 xml:space="preserve">updates the content of the thirteenth component of the array </w:t>
      </w:r>
      <w:r>
        <w:rPr>
          <w:rFonts w:ascii="Courier New" w:hAnsi="Courier New" w:cs="Courier New"/>
          <w:color w:val="000000"/>
          <w:sz w:val="22"/>
          <w:szCs w:val="22"/>
        </w:rPr>
        <w:t>numList</w:t>
      </w:r>
      <w:r>
        <w:rPr>
          <w:color w:val="000000"/>
          <w:sz w:val="22"/>
          <w:szCs w:val="22"/>
        </w:rPr>
        <w:t>.</w:t>
      </w:r>
    </w:p>
    <w:p w14:paraId="701AC02F" w14:textId="77777777" w:rsidR="008C6D54" w:rsidRPr="003564E3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4D4BBA91" w14:textId="42FB02B2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subclass can override </w:t>
      </w:r>
      <w:r>
        <w:rPr>
          <w:rFonts w:ascii="Courier New" w:hAnsi="Courier New" w:cs="Courier New"/>
          <w:color w:val="000000"/>
          <w:sz w:val="22"/>
          <w:szCs w:val="22"/>
        </w:rPr>
        <w:t>public</w:t>
      </w:r>
      <w:r>
        <w:rPr>
          <w:color w:val="000000"/>
          <w:sz w:val="22"/>
          <w:szCs w:val="22"/>
        </w:rPr>
        <w:t xml:space="preserve"> methods of a superclass.</w:t>
      </w:r>
    </w:p>
    <w:p w14:paraId="6D41314D" w14:textId="77777777" w:rsidR="008C6D54" w:rsidRPr="0077783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790D5500" w14:textId="3D58A1B4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an exception occurs in a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and that exception is caught by a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block, then the remaining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blocks associated with that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are ignored.</w:t>
      </w:r>
    </w:p>
    <w:p w14:paraId="0F82CEEC" w14:textId="77777777" w:rsidR="008C6D54" w:rsidRPr="005E7E9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2"/>
          <w:szCs w:val="36"/>
        </w:rPr>
      </w:pPr>
    </w:p>
    <w:p w14:paraId="2848F932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b/>
          <w:bCs/>
          <w:color w:val="000000"/>
          <w:sz w:val="22"/>
          <w:szCs w:val="22"/>
        </w:rPr>
        <w:t>Multiple Choice</w:t>
      </w:r>
    </w:p>
    <w:p w14:paraId="128CB541" w14:textId="2F0B5308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3B123A08" w14:textId="77777777" w:rsidR="008C6D54" w:rsidRPr="005E7E9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6"/>
          <w:szCs w:val="22"/>
        </w:rPr>
      </w:pPr>
    </w:p>
    <w:p w14:paraId="45492052" w14:textId="0C405999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To develop a program to solve a problem, you start by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C6D54" w14:paraId="614FA19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69B45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38638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analyzing the problem</w:t>
            </w:r>
          </w:p>
        </w:tc>
      </w:tr>
      <w:tr w:rsidR="008C6D54" w14:paraId="0D27660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F6EC7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DA0CB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implementing the solution in Java</w:t>
            </w:r>
          </w:p>
        </w:tc>
      </w:tr>
      <w:tr w:rsidR="008C6D54" w14:paraId="0EF6C8D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8223A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9EF3A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designing the algorithm</w:t>
            </w:r>
          </w:p>
        </w:tc>
      </w:tr>
      <w:tr w:rsidR="008C6D54" w14:paraId="54CE15B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834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2731A8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entering the solution into a computer system</w:t>
            </w:r>
          </w:p>
        </w:tc>
      </w:tr>
    </w:tbl>
    <w:p w14:paraId="0123274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3CA6B1E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204907D" w14:textId="1BBA08F1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  <w:t xml:space="preserve">The first step in OOD is to identify the </w:t>
      </w:r>
      <w:r w:rsidRPr="00A13171">
        <w:rPr>
          <w:color w:val="000000"/>
          <w:sz w:val="22"/>
          <w:szCs w:val="22"/>
          <w:u w:val="single"/>
        </w:rPr>
        <w:t>components</w:t>
      </w:r>
      <w:r>
        <w:rPr>
          <w:color w:val="000000"/>
          <w:sz w:val="22"/>
          <w:szCs w:val="22"/>
        </w:rPr>
        <w:t xml:space="preserve"> called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4974EAA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27E3F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61BC1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AC3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BD626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methods</w:t>
            </w:r>
          </w:p>
        </w:tc>
      </w:tr>
      <w:tr w:rsidR="008C6D54" w14:paraId="6DDEB0D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5BBFD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BDBA8D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objects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EA3FF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A4AF1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</w:tr>
    </w:tbl>
    <w:p w14:paraId="133328F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CB80F35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2C2C3EEB" w14:textId="4AF5CE88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  <w:t xml:space="preserve">Which of the following is a valid </w:t>
      </w:r>
      <w:r>
        <w:rPr>
          <w:rFonts w:ascii="Courier New" w:hAnsi="Courier New" w:cs="Courier New"/>
          <w:color w:val="000000"/>
          <w:sz w:val="22"/>
          <w:szCs w:val="22"/>
        </w:rPr>
        <w:t>int</w:t>
      </w:r>
      <w:r>
        <w:rPr>
          <w:color w:val="000000"/>
          <w:sz w:val="22"/>
          <w:szCs w:val="22"/>
        </w:rPr>
        <w:t xml:space="preserve">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289FF13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768EF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757928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9CA44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57E95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3270.00</w:t>
            </w:r>
          </w:p>
        </w:tc>
      </w:tr>
      <w:tr w:rsidR="008C6D54" w14:paraId="2F2E5DC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F4DA4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671B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3,279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97F14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410AFA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-922337203684547758808</w:t>
            </w:r>
          </w:p>
        </w:tc>
      </w:tr>
    </w:tbl>
    <w:p w14:paraId="20CF5350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4CBBDF41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5E70AD7C" w14:textId="6A86B4FD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Which of the following is a valid statement? </w:t>
      </w:r>
    </w:p>
    <w:p w14:paraId="23BC44F7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(i) </w:t>
      </w:r>
      <w:r>
        <w:rPr>
          <w:rFonts w:ascii="Courier New" w:hAnsi="Courier New" w:cs="Courier New"/>
          <w:color w:val="000000"/>
          <w:sz w:val="22"/>
          <w:szCs w:val="22"/>
        </w:rPr>
        <w:t>int num = new int(67);</w:t>
      </w:r>
    </w:p>
    <w:p w14:paraId="08AE862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(ii) </w:t>
      </w:r>
      <w:r>
        <w:rPr>
          <w:rFonts w:ascii="Courier New" w:hAnsi="Courier New" w:cs="Courier New"/>
          <w:color w:val="000000"/>
          <w:sz w:val="22"/>
          <w:szCs w:val="22"/>
        </w:rPr>
        <w:t>String name = new ("Doe");</w:t>
      </w:r>
    </w:p>
    <w:p w14:paraId="2A5E735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(iii) </w:t>
      </w:r>
      <w:r>
        <w:rPr>
          <w:rFonts w:ascii="Courier New" w:hAnsi="Courier New" w:cs="Courier New"/>
          <w:color w:val="000000"/>
          <w:sz w:val="22"/>
          <w:szCs w:val="22"/>
        </w:rPr>
        <w:t>String name = "Doe";</w:t>
      </w:r>
    </w:p>
    <w:p w14:paraId="047CC321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8DF801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5684A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2B04C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64376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FADC80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Only (iii) </w:t>
            </w:r>
          </w:p>
        </w:tc>
      </w:tr>
      <w:tr w:rsidR="008C6D54" w14:paraId="66EA9ED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410F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80EB0B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(i) and (ii)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9DBCC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6056B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(ii) and (iii)</w:t>
            </w:r>
          </w:p>
        </w:tc>
      </w:tr>
    </w:tbl>
    <w:p w14:paraId="51DB7B96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C21042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9A94421" w14:textId="1452427D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Suppose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variable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>
        <w:rPr>
          <w:color w:val="000000"/>
          <w:sz w:val="22"/>
          <w:szCs w:val="22"/>
        </w:rPr>
        <w:t xml:space="preserve"> points to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object </w:t>
      </w:r>
      <w:r w:rsidR="00553573">
        <w:rPr>
          <w:color w:val="000000"/>
          <w:sz w:val="22"/>
          <w:szCs w:val="22"/>
        </w:rPr>
        <w:t xml:space="preserve">containment of </w:t>
      </w:r>
      <w:r>
        <w:rPr>
          <w:rFonts w:ascii="Courier New" w:hAnsi="Courier New" w:cs="Courier New"/>
          <w:color w:val="000000"/>
          <w:sz w:val="22"/>
          <w:szCs w:val="22"/>
        </w:rPr>
        <w:t>"Sunny day"</w:t>
      </w:r>
      <w:r>
        <w:rPr>
          <w:color w:val="000000"/>
          <w:sz w:val="22"/>
          <w:szCs w:val="22"/>
        </w:rPr>
        <w:t xml:space="preserve"> at the memory address </w:t>
      </w:r>
      <w:r>
        <w:rPr>
          <w:rFonts w:ascii="Courier New" w:hAnsi="Courier New" w:cs="Courier New"/>
          <w:color w:val="000000"/>
          <w:sz w:val="22"/>
          <w:szCs w:val="22"/>
        </w:rPr>
        <w:t>3600</w:t>
      </w:r>
      <w:r>
        <w:rPr>
          <w:color w:val="000000"/>
          <w:sz w:val="22"/>
          <w:szCs w:val="22"/>
        </w:rPr>
        <w:t xml:space="preserve">. Then the value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>
        <w:rPr>
          <w:color w:val="000000"/>
          <w:sz w:val="22"/>
          <w:szCs w:val="22"/>
        </w:rPr>
        <w:t xml:space="preserve"> is: </w:t>
      </w:r>
      <w:bookmarkStart w:id="0" w:name="_GoBack"/>
      <w:bookmarkEnd w:id="0"/>
    </w:p>
    <w:p w14:paraId="7DA7787B" w14:textId="7777777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32451F2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C6065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3EEE50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the memory address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D5A6D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6F84C3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3600 + "Sunny day"</w:t>
            </w:r>
          </w:p>
        </w:tc>
      </w:tr>
      <w:tr w:rsidR="008C6D54" w14:paraId="4B0E798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CA089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B883B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"Sunny day"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A2BF4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491DE6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 of these</w:t>
            </w:r>
          </w:p>
        </w:tc>
      </w:tr>
    </w:tbl>
    <w:p w14:paraId="0557FA0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1B2049F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0C27DFE" w14:textId="550E3655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16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Consider the following statements.</w:t>
      </w:r>
    </w:p>
    <w:p w14:paraId="00685D6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ED31F7D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 x;</w:t>
      </w:r>
    </w:p>
    <w:p w14:paraId="446BE2AA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String y;</w:t>
      </w:r>
    </w:p>
    <w:p w14:paraId="79E37D54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74BFD19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y = String.format("%.2f", x);</w:t>
      </w:r>
    </w:p>
    <w:p w14:paraId="29396C0B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AF2B22C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x = 285.679</w:t>
      </w:r>
      <w:r>
        <w:rPr>
          <w:color w:val="000000"/>
          <w:sz w:val="22"/>
          <w:szCs w:val="22"/>
        </w:rPr>
        <w:t xml:space="preserve">, what is the value of </w:t>
      </w:r>
      <w:r>
        <w:rPr>
          <w:rFonts w:ascii="Courier New" w:hAnsi="Courier New" w:cs="Courier New"/>
          <w:color w:val="000000"/>
          <w:sz w:val="22"/>
          <w:szCs w:val="22"/>
        </w:rPr>
        <w:t>y</w:t>
      </w:r>
      <w:r>
        <w:rPr>
          <w:color w:val="000000"/>
          <w:sz w:val="22"/>
          <w:szCs w:val="22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17F42B1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AA031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45AA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97ACA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8C63BE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"285.68"</w:t>
            </w:r>
          </w:p>
        </w:tc>
      </w:tr>
      <w:tr w:rsidR="008C6D54" w14:paraId="0DC35DF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24D61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936CD1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"285.680"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668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58155B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"285.068"</w:t>
            </w:r>
          </w:p>
        </w:tc>
      </w:tr>
    </w:tbl>
    <w:p w14:paraId="1AF8EE4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5AD9E4F2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7430F8DE" w14:textId="518FF390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What is the output of the following Java code?</w:t>
      </w:r>
    </w:p>
    <w:p w14:paraId="15C85E81" w14:textId="77777777" w:rsidR="008C6D54" w:rsidRDefault="008C6D54">
      <w:pPr>
        <w:keepLines/>
        <w:suppressAutoHyphens/>
        <w:autoSpaceDE w:val="0"/>
        <w:autoSpaceDN w:val="0"/>
        <w:adjustRightInd w:val="0"/>
        <w:ind w:left="3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2DE261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int x = 0;</w:t>
      </w:r>
    </w:p>
    <w:p w14:paraId="5F685F8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if (x &gt; 0)</w:t>
      </w:r>
    </w:p>
    <w:p w14:paraId="4224AA3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System.out.println("positive ");</w:t>
      </w:r>
    </w:p>
    <w:p w14:paraId="13A2A50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System.out.println("zero ");</w:t>
      </w:r>
    </w:p>
    <w:p w14:paraId="61A09A22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System.out.println("negative");</w:t>
      </w:r>
    </w:p>
    <w:p w14:paraId="6945FFD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C58A2D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4ADC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3A86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zero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339361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A9C0D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zero negative</w:t>
            </w:r>
          </w:p>
        </w:tc>
      </w:tr>
      <w:tr w:rsidR="008C6D54" w14:paraId="6DA4889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6C1A1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3224E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BF44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3B4E43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positive zero negative</w:t>
            </w:r>
          </w:p>
        </w:tc>
      </w:tr>
    </w:tbl>
    <w:p w14:paraId="5C181A69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3BA122D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34580EA2" w14:textId="69D2F7B9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 xml:space="preserve">, which of the following could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str1.compareTo(str2);</w:t>
      </w:r>
      <w:r>
        <w:rPr>
          <w:color w:val="000000"/>
          <w:sz w:val="22"/>
          <w:szCs w:val="22"/>
        </w:rPr>
        <w:t>?</w:t>
      </w:r>
    </w:p>
    <w:p w14:paraId="17BF1D47" w14:textId="5DC55565" w:rsidR="00A13171" w:rsidRDefault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187F7ADB" w14:textId="49CD1B62" w:rsidR="008C6D54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</w:t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2B8E6448" w14:textId="77777777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35557C4" w14:textId="21D30F0C" w:rsidR="00A13171" w:rsidRDefault="00A13171" w:rsidP="00A131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>, w</w:t>
      </w:r>
      <w:r w:rsidR="00393286">
        <w:rPr>
          <w:color w:val="000000"/>
          <w:sz w:val="22"/>
          <w:szCs w:val="22"/>
        </w:rPr>
        <w:t xml:space="preserve">hich of the following could </w:t>
      </w:r>
      <w:r>
        <w:rPr>
          <w:color w:val="000000"/>
          <w:sz w:val="22"/>
          <w:szCs w:val="22"/>
        </w:rPr>
        <w:t xml:space="preserve">be a result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.compareTo(str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t>?</w:t>
      </w:r>
    </w:p>
    <w:p w14:paraId="6C14CF8B" w14:textId="59051DD1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756B036D" w14:textId="3455AF12" w:rsidR="00A13171" w:rsidRDefault="006F5493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 w:rsidR="00A13171">
        <w:rPr>
          <w:color w:val="000000"/>
          <w:sz w:val="22"/>
          <w:szCs w:val="22"/>
        </w:rPr>
        <w:tab/>
        <w:t>d.</w:t>
      </w:r>
      <w:r w:rsidR="00A13171">
        <w:rPr>
          <w:color w:val="000000"/>
          <w:sz w:val="22"/>
          <w:szCs w:val="22"/>
        </w:rPr>
        <w:tab/>
        <w:t>1</w:t>
      </w:r>
    </w:p>
    <w:p w14:paraId="6D98D768" w14:textId="77777777" w:rsidR="008C6D54" w:rsidRPr="005E7E99" w:rsidRDefault="008C6D54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18"/>
          <w:szCs w:val="22"/>
        </w:rPr>
      </w:pPr>
    </w:p>
    <w:p w14:paraId="3EF1CFA7" w14:textId="299BBBD4" w:rsidR="005E7E99" w:rsidRDefault="005E7E99" w:rsidP="005E7E9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20.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“Hello”</w:t>
      </w:r>
      <w:r>
        <w:rPr>
          <w:color w:val="000000"/>
          <w:sz w:val="22"/>
          <w:szCs w:val="22"/>
        </w:rPr>
        <w:t xml:space="preserve">, </w:t>
      </w:r>
      <w:r w:rsidR="00393286">
        <w:rPr>
          <w:color w:val="000000"/>
          <w:sz w:val="22"/>
          <w:szCs w:val="22"/>
        </w:rPr>
        <w:t>which of the following could</w:t>
      </w:r>
      <w:r>
        <w:rPr>
          <w:color w:val="000000"/>
          <w:sz w:val="22"/>
          <w:szCs w:val="22"/>
        </w:rPr>
        <w:t xml:space="preserve">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str1.compareTo(str2);</w:t>
      </w:r>
      <w:r>
        <w:rPr>
          <w:color w:val="000000"/>
          <w:sz w:val="22"/>
          <w:szCs w:val="22"/>
        </w:rPr>
        <w:t>?</w:t>
      </w:r>
    </w:p>
    <w:p w14:paraId="5DB813BB" w14:textId="77777777" w:rsidR="005E7E99" w:rsidRDefault="005E7E99" w:rsidP="005E7E9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57BF">
        <w:rPr>
          <w:color w:val="000000"/>
          <w:sz w:val="22"/>
          <w:szCs w:val="22"/>
        </w:rPr>
        <w:t>a.</w:t>
      </w:r>
      <w:r w:rsidRPr="004D57BF">
        <w:rPr>
          <w:color w:val="000000"/>
          <w:sz w:val="22"/>
          <w:szCs w:val="22"/>
        </w:rPr>
        <w:tab/>
        <w:t>4</w:t>
      </w:r>
      <w:r>
        <w:rPr>
          <w:color w:val="000000"/>
          <w:sz w:val="22"/>
          <w:szCs w:val="22"/>
        </w:rPr>
        <w:tab/>
      </w:r>
      <w:r w:rsidRPr="005E7E99">
        <w:rPr>
          <w:color w:val="000000"/>
          <w:sz w:val="22"/>
          <w:szCs w:val="22"/>
        </w:rPr>
        <w:t>c.</w:t>
      </w:r>
      <w:r w:rsidRPr="005E7E99">
        <w:rPr>
          <w:color w:val="000000"/>
          <w:sz w:val="22"/>
          <w:szCs w:val="22"/>
        </w:rPr>
        <w:tab/>
        <w:t>0</w:t>
      </w:r>
    </w:p>
    <w:p w14:paraId="79D9D382" w14:textId="77777777" w:rsidR="005E7E99" w:rsidRDefault="005E7E99" w:rsidP="005E7E9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607D389D" w14:textId="77777777" w:rsidR="005E7E99" w:rsidRDefault="005E7E99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sectPr w:rsidR="005E7E99">
      <w:footerReference w:type="even" r:id="rId6"/>
      <w:footerReference w:type="default" r:id="rId7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46D2C" w14:textId="77777777" w:rsidR="00A3019F" w:rsidRDefault="00A3019F" w:rsidP="00B27477">
      <w:r>
        <w:separator/>
      </w:r>
    </w:p>
  </w:endnote>
  <w:endnote w:type="continuationSeparator" w:id="0">
    <w:p w14:paraId="107DBC6B" w14:textId="77777777" w:rsidR="00A3019F" w:rsidRDefault="00A3019F" w:rsidP="00B2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D4712" w14:textId="77777777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C7BDE" w14:textId="77777777" w:rsidR="006F5493" w:rsidRDefault="006F5493" w:rsidP="00B274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FF588" w14:textId="4296FADB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357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2B1F06" w14:textId="77777777" w:rsidR="006F5493" w:rsidRDefault="006F5493" w:rsidP="00B274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7EC20" w14:textId="77777777" w:rsidR="00A3019F" w:rsidRDefault="00A3019F" w:rsidP="00B27477">
      <w:r>
        <w:separator/>
      </w:r>
    </w:p>
  </w:footnote>
  <w:footnote w:type="continuationSeparator" w:id="0">
    <w:p w14:paraId="1321AB07" w14:textId="77777777" w:rsidR="00A3019F" w:rsidRDefault="00A3019F" w:rsidP="00B2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5E"/>
    <w:rsid w:val="00014EFD"/>
    <w:rsid w:val="000213E6"/>
    <w:rsid w:val="001B6B60"/>
    <w:rsid w:val="0022435E"/>
    <w:rsid w:val="003564E3"/>
    <w:rsid w:val="003714E9"/>
    <w:rsid w:val="00387291"/>
    <w:rsid w:val="00393286"/>
    <w:rsid w:val="004E4982"/>
    <w:rsid w:val="004F7ABA"/>
    <w:rsid w:val="00553573"/>
    <w:rsid w:val="005E7E99"/>
    <w:rsid w:val="006E4C3D"/>
    <w:rsid w:val="006F5493"/>
    <w:rsid w:val="0076583D"/>
    <w:rsid w:val="00777839"/>
    <w:rsid w:val="00892B96"/>
    <w:rsid w:val="008C6D54"/>
    <w:rsid w:val="009F33DA"/>
    <w:rsid w:val="00A13171"/>
    <w:rsid w:val="00A3019F"/>
    <w:rsid w:val="00AD5EDC"/>
    <w:rsid w:val="00B13871"/>
    <w:rsid w:val="00B27477"/>
    <w:rsid w:val="00C5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5BD3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74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477"/>
  </w:style>
  <w:style w:type="character" w:styleId="PageNumber">
    <w:name w:val="page number"/>
    <w:basedOn w:val="DefaultParagraphFont"/>
    <w:uiPriority w:val="99"/>
    <w:semiHidden/>
    <w:unhideWhenUsed/>
    <w:rsid w:val="00B27477"/>
  </w:style>
  <w:style w:type="paragraph" w:styleId="NoSpacing">
    <w:name w:val="No Spacing"/>
    <w:uiPriority w:val="1"/>
    <w:qFormat/>
    <w:rsid w:val="00B2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1B6076D7</Template>
  <TotalTime>16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cp:lastPrinted>2017-01-11T06:08:00Z</cp:lastPrinted>
  <dcterms:created xsi:type="dcterms:W3CDTF">2017-01-11T06:14:00Z</dcterms:created>
  <dcterms:modified xsi:type="dcterms:W3CDTF">2017-08-25T00:08:00Z</dcterms:modified>
</cp:coreProperties>
</file>